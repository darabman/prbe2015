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6DF99" w14:textId="77777777" w:rsidR="00AA2C7B" w:rsidRDefault="00AA2C7B" w:rsidP="009D0B1C">
      <w:bookmarkStart w:id="0" w:name="_GoBack"/>
      <w:bookmarkEnd w:id="0"/>
      <w:r>
        <w:t>Memory-Processing gap</w:t>
      </w:r>
    </w:p>
    <w:p w14:paraId="73FCA627" w14:textId="77777777" w:rsidR="00AA2C7B" w:rsidRDefault="00AA2C7B" w:rsidP="009D0B1C"/>
    <w:p w14:paraId="3E7F2181" w14:textId="77777777" w:rsidR="00F4625F" w:rsidRDefault="00183662" w:rsidP="009D0B1C">
      <w:pPr>
        <w:pStyle w:val="ListParagraph"/>
        <w:numPr>
          <w:ilvl w:val="0"/>
          <w:numId w:val="4"/>
        </w:numPr>
      </w:pPr>
      <w:r>
        <w:t>Treatment of embedded software domain</w:t>
      </w:r>
    </w:p>
    <w:p w14:paraId="2E351BAB" w14:textId="77777777" w:rsidR="000F76F9" w:rsidRDefault="000F76F9" w:rsidP="00F4625F">
      <w:pPr>
        <w:pStyle w:val="ListParagraph"/>
        <w:numPr>
          <w:ilvl w:val="1"/>
          <w:numId w:val="4"/>
        </w:numPr>
      </w:pPr>
      <w:r>
        <w:t>Mono vs multi-programming</w:t>
      </w:r>
    </w:p>
    <w:p w14:paraId="44850DE1" w14:textId="667839DA" w:rsidR="000F6E07" w:rsidRDefault="000F6E07" w:rsidP="000F6E07">
      <w:pPr>
        <w:pStyle w:val="ListParagraph"/>
        <w:numPr>
          <w:ilvl w:val="2"/>
          <w:numId w:val="4"/>
        </w:numPr>
      </w:pPr>
      <w:proofErr w:type="spellStart"/>
      <w:r>
        <w:t>Tanenbaum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3.1, 3.2 3.3 (virtual memory)</w:t>
      </w:r>
    </w:p>
    <w:p w14:paraId="3F7259DD" w14:textId="515F4517" w:rsidR="000F6E07" w:rsidRDefault="000F6E07" w:rsidP="000F6E07">
      <w:pPr>
        <w:pStyle w:val="ListParagraph"/>
        <w:numPr>
          <w:ilvl w:val="2"/>
          <w:numId w:val="4"/>
        </w:numPr>
      </w:pPr>
      <w:proofErr w:type="spellStart"/>
      <w:r>
        <w:t>Monoprogrammed</w:t>
      </w:r>
      <w:proofErr w:type="spellEnd"/>
      <w:r>
        <w:t xml:space="preserve"> systems (</w:t>
      </w:r>
      <w:r w:rsidR="000773FF">
        <w:t xml:space="preserve">legacy and </w:t>
      </w:r>
      <w:r>
        <w:t>embedded)</w:t>
      </w:r>
    </w:p>
    <w:p w14:paraId="467345BD" w14:textId="77777777" w:rsidR="000F76F9" w:rsidRDefault="000F76F9" w:rsidP="00F4625F">
      <w:pPr>
        <w:pStyle w:val="ListParagraph"/>
        <w:numPr>
          <w:ilvl w:val="1"/>
          <w:numId w:val="4"/>
        </w:numPr>
      </w:pPr>
      <w:r>
        <w:t>RTOS – Scheduling &amp; Concurrency, Virtualisation</w:t>
      </w:r>
    </w:p>
    <w:p w14:paraId="4EEA5ACC" w14:textId="0FAA1CFA" w:rsidR="000773FF" w:rsidRDefault="000773FF" w:rsidP="000F6E07">
      <w:pPr>
        <w:pStyle w:val="ListParagraph"/>
        <w:numPr>
          <w:ilvl w:val="2"/>
          <w:numId w:val="4"/>
        </w:numPr>
      </w:pPr>
      <w:r>
        <w:t xml:space="preserve">Burns &amp; </w:t>
      </w:r>
      <w:proofErr w:type="spellStart"/>
      <w:r>
        <w:t>Wellings</w:t>
      </w:r>
      <w:proofErr w:type="spellEnd"/>
    </w:p>
    <w:p w14:paraId="7F0500EE" w14:textId="7E01B034" w:rsidR="000F6E07" w:rsidRDefault="000F6E07" w:rsidP="000F6E07">
      <w:pPr>
        <w:pStyle w:val="ListParagraph"/>
        <w:numPr>
          <w:ilvl w:val="2"/>
          <w:numId w:val="4"/>
        </w:numPr>
      </w:pPr>
      <w:r>
        <w:t>?</w:t>
      </w:r>
    </w:p>
    <w:p w14:paraId="4F473C99" w14:textId="77777777" w:rsidR="000F76F9" w:rsidRDefault="000F76F9" w:rsidP="000F76F9">
      <w:pPr>
        <w:pStyle w:val="ListParagraph"/>
        <w:numPr>
          <w:ilvl w:val="1"/>
          <w:numId w:val="4"/>
        </w:numPr>
      </w:pPr>
      <w:r>
        <w:t>Sensors and IO</w:t>
      </w:r>
    </w:p>
    <w:p w14:paraId="21D1C3F0" w14:textId="07568A35" w:rsidR="000F6E07" w:rsidRDefault="000F6E07" w:rsidP="000F6E07">
      <w:pPr>
        <w:pStyle w:val="ListParagraph"/>
        <w:numPr>
          <w:ilvl w:val="2"/>
          <w:numId w:val="4"/>
        </w:numPr>
      </w:pPr>
      <w:r>
        <w:t>?</w:t>
      </w:r>
    </w:p>
    <w:p w14:paraId="7AECAAB8" w14:textId="77777777" w:rsidR="000F76F9" w:rsidRDefault="000F76F9" w:rsidP="00F4625F">
      <w:pPr>
        <w:pStyle w:val="ListParagraph"/>
        <w:numPr>
          <w:ilvl w:val="1"/>
          <w:numId w:val="4"/>
        </w:numPr>
      </w:pPr>
      <w:r>
        <w:t xml:space="preserve">Software structure, </w:t>
      </w:r>
      <w:proofErr w:type="spellStart"/>
      <w:r>
        <w:t>volumetrics</w:t>
      </w:r>
      <w:proofErr w:type="spellEnd"/>
      <w:r>
        <w:t xml:space="preserve"> </w:t>
      </w:r>
      <w:r w:rsidR="00AA2C7B">
        <w:t>and impact on hardware utilisation/throughput</w:t>
      </w:r>
    </w:p>
    <w:p w14:paraId="1E00D9B0" w14:textId="21AC04E3" w:rsidR="000F6E07" w:rsidRDefault="000F6E07" w:rsidP="000F6E07">
      <w:pPr>
        <w:pStyle w:val="ListParagraph"/>
        <w:numPr>
          <w:ilvl w:val="2"/>
          <w:numId w:val="4"/>
        </w:numPr>
      </w:pPr>
      <w:r>
        <w:t>?</w:t>
      </w:r>
    </w:p>
    <w:p w14:paraId="645E5FAF" w14:textId="77777777" w:rsidR="007C22F2" w:rsidRDefault="007C22F2" w:rsidP="00F4625F">
      <w:pPr>
        <w:pStyle w:val="ListParagraph"/>
        <w:numPr>
          <w:ilvl w:val="1"/>
          <w:numId w:val="4"/>
        </w:numPr>
      </w:pPr>
      <w:r>
        <w:t>Power requirements</w:t>
      </w:r>
    </w:p>
    <w:p w14:paraId="5F444B09" w14:textId="59FF788D" w:rsidR="000F6E07" w:rsidRDefault="000F6E07" w:rsidP="000F6E07">
      <w:pPr>
        <w:pStyle w:val="ListParagraph"/>
        <w:numPr>
          <w:ilvl w:val="2"/>
          <w:numId w:val="4"/>
        </w:numPr>
      </w:pPr>
      <w:r>
        <w:t>?</w:t>
      </w:r>
    </w:p>
    <w:p w14:paraId="1389ACBF" w14:textId="77777777" w:rsidR="009D0B1C" w:rsidRDefault="000F76F9" w:rsidP="009D0B1C">
      <w:pPr>
        <w:pStyle w:val="ListParagraph"/>
        <w:numPr>
          <w:ilvl w:val="0"/>
          <w:numId w:val="4"/>
        </w:numPr>
      </w:pPr>
      <w:r>
        <w:t xml:space="preserve">Hardware </w:t>
      </w:r>
      <w:r w:rsidR="00183662">
        <w:t xml:space="preserve">requirements </w:t>
      </w:r>
      <w:r>
        <w:t xml:space="preserve">&amp; </w:t>
      </w:r>
      <w:r w:rsidR="00183662">
        <w:t>(and unnecessary features)</w:t>
      </w:r>
    </w:p>
    <w:p w14:paraId="23B4CBA5" w14:textId="77777777" w:rsidR="00F4625F" w:rsidRDefault="00F4625F" w:rsidP="00F4625F">
      <w:pPr>
        <w:pStyle w:val="ListParagraph"/>
        <w:numPr>
          <w:ilvl w:val="1"/>
          <w:numId w:val="4"/>
        </w:numPr>
      </w:pPr>
      <w:r>
        <w:t>MMU - TLB, Page Tables (memory resident or no)</w:t>
      </w:r>
    </w:p>
    <w:p w14:paraId="38C0A2B9" w14:textId="512F6374" w:rsidR="000F6E07" w:rsidRDefault="000F6E07" w:rsidP="000F6E07">
      <w:pPr>
        <w:pStyle w:val="ListParagraph"/>
        <w:numPr>
          <w:ilvl w:val="2"/>
          <w:numId w:val="4"/>
        </w:numPr>
      </w:pPr>
      <w:proofErr w:type="spellStart"/>
      <w:r>
        <w:t>Tanenbaum</w:t>
      </w:r>
      <w:proofErr w:type="spellEnd"/>
      <w:r>
        <w:t xml:space="preserve"> 3.3</w:t>
      </w:r>
    </w:p>
    <w:p w14:paraId="69F52B84" w14:textId="77777777" w:rsidR="00F4625F" w:rsidRDefault="00F4625F" w:rsidP="00F4625F">
      <w:pPr>
        <w:pStyle w:val="ListParagraph"/>
        <w:numPr>
          <w:ilvl w:val="1"/>
          <w:numId w:val="4"/>
        </w:numPr>
      </w:pPr>
      <w:r>
        <w:t>Caches</w:t>
      </w:r>
    </w:p>
    <w:p w14:paraId="22074796" w14:textId="05F8974B" w:rsidR="000F6E07" w:rsidRDefault="000773FF" w:rsidP="000F6E07">
      <w:pPr>
        <w:pStyle w:val="ListParagraph"/>
        <w:numPr>
          <w:ilvl w:val="2"/>
          <w:numId w:val="4"/>
        </w:numPr>
      </w:pPr>
      <w:r>
        <w:t>Patter</w:t>
      </w:r>
      <w:r w:rsidR="000F6E07">
        <w:t>son &amp; Hennessy</w:t>
      </w:r>
    </w:p>
    <w:p w14:paraId="7D935817" w14:textId="77777777" w:rsidR="00F4625F" w:rsidRDefault="00F4625F" w:rsidP="000F76F9">
      <w:pPr>
        <w:pStyle w:val="ListParagraph"/>
        <w:numPr>
          <w:ilvl w:val="1"/>
          <w:numId w:val="4"/>
        </w:numPr>
      </w:pPr>
      <w:r>
        <w:t>Memory packages</w:t>
      </w:r>
      <w:r w:rsidR="000F76F9">
        <w:t xml:space="preserve">, </w:t>
      </w:r>
      <w:r>
        <w:t>Secondary Storage</w:t>
      </w:r>
      <w:r w:rsidR="0093667F">
        <w:t xml:space="preserve"> (flash pros/cons)</w:t>
      </w:r>
    </w:p>
    <w:p w14:paraId="0C2666A2" w14:textId="2CD0BD56" w:rsidR="000773FF" w:rsidRDefault="000773FF" w:rsidP="000773FF">
      <w:pPr>
        <w:pStyle w:val="ListParagraph"/>
        <w:numPr>
          <w:ilvl w:val="2"/>
          <w:numId w:val="4"/>
        </w:numPr>
      </w:pPr>
      <w:r>
        <w:t>LWN.NET, Patterson &amp; Hennessy, Hartley-Jones</w:t>
      </w:r>
    </w:p>
    <w:p w14:paraId="18A77533" w14:textId="77777777" w:rsidR="000F76F9" w:rsidRDefault="000F76F9" w:rsidP="000F76F9">
      <w:pPr>
        <w:pStyle w:val="ListParagraph"/>
        <w:numPr>
          <w:ilvl w:val="1"/>
          <w:numId w:val="4"/>
        </w:numPr>
      </w:pPr>
      <w:r>
        <w:t>Hardware/Software Partitioning and Co-processors</w:t>
      </w:r>
    </w:p>
    <w:p w14:paraId="6B47EF54" w14:textId="77777777" w:rsidR="000F76F9" w:rsidRDefault="000F76F9" w:rsidP="000F76F9">
      <w:pPr>
        <w:pStyle w:val="ListParagraph"/>
        <w:numPr>
          <w:ilvl w:val="1"/>
          <w:numId w:val="4"/>
        </w:numPr>
      </w:pPr>
      <w:r>
        <w:t>DMA – memory block transfer</w:t>
      </w:r>
    </w:p>
    <w:p w14:paraId="71A89748" w14:textId="6BC088E2" w:rsidR="00FB1363" w:rsidRDefault="00FB1363" w:rsidP="00FB1363">
      <w:pPr>
        <w:pStyle w:val="ListParagraph"/>
        <w:numPr>
          <w:ilvl w:val="2"/>
          <w:numId w:val="4"/>
        </w:numPr>
      </w:pPr>
      <w:proofErr w:type="spellStart"/>
      <w:r>
        <w:t>Tanenbaum</w:t>
      </w:r>
      <w:proofErr w:type="spellEnd"/>
      <w:r>
        <w:t xml:space="preserve"> 5.1.4</w:t>
      </w:r>
    </w:p>
    <w:p w14:paraId="60C12A8D" w14:textId="4E244FE6" w:rsidR="00FA7AF5" w:rsidRDefault="00FA7AF5" w:rsidP="00FB1363">
      <w:pPr>
        <w:pStyle w:val="ListParagraph"/>
        <w:numPr>
          <w:ilvl w:val="2"/>
          <w:numId w:val="4"/>
        </w:numPr>
      </w:pPr>
      <w:proofErr w:type="spellStart"/>
      <w:r>
        <w:t>Osdev</w:t>
      </w:r>
      <w:proofErr w:type="spellEnd"/>
    </w:p>
    <w:p w14:paraId="6D8A55C9" w14:textId="621A1879" w:rsidR="00FA7AF5" w:rsidRDefault="00FA7AF5" w:rsidP="00FB1363">
      <w:pPr>
        <w:pStyle w:val="ListParagraph"/>
        <w:numPr>
          <w:ilvl w:val="2"/>
          <w:numId w:val="4"/>
        </w:numPr>
      </w:pPr>
      <w:r>
        <w:t>LDD</w:t>
      </w:r>
    </w:p>
    <w:p w14:paraId="41B5667F" w14:textId="77777777" w:rsidR="007C22F2" w:rsidRDefault="007C22F2" w:rsidP="007C22F2">
      <w:pPr>
        <w:pStyle w:val="ListParagraph"/>
        <w:numPr>
          <w:ilvl w:val="0"/>
          <w:numId w:val="4"/>
        </w:numPr>
      </w:pPr>
      <w:r>
        <w:t>Existing &amp; Historical Implementations</w:t>
      </w:r>
    </w:p>
    <w:p w14:paraId="6729EF13" w14:textId="77777777" w:rsidR="0093667F" w:rsidRDefault="0093667F" w:rsidP="007C22F2">
      <w:pPr>
        <w:pStyle w:val="ListParagraph"/>
        <w:numPr>
          <w:ilvl w:val="1"/>
          <w:numId w:val="4"/>
        </w:numPr>
      </w:pPr>
      <w:r>
        <w:t>Segmentation vs Paging</w:t>
      </w:r>
    </w:p>
    <w:p w14:paraId="577A51C3" w14:textId="0A9F9869" w:rsidR="00FA7AF5" w:rsidRDefault="00FA7AF5" w:rsidP="00FA7AF5">
      <w:pPr>
        <w:pStyle w:val="ListParagraph"/>
        <w:numPr>
          <w:ilvl w:val="2"/>
          <w:numId w:val="4"/>
        </w:numPr>
      </w:pPr>
      <w:proofErr w:type="spellStart"/>
      <w:r>
        <w:t>tanenbaum</w:t>
      </w:r>
      <w:proofErr w:type="spellEnd"/>
    </w:p>
    <w:p w14:paraId="4EC59D0B" w14:textId="77777777" w:rsidR="007C22F2" w:rsidRDefault="007C22F2" w:rsidP="007C22F2">
      <w:pPr>
        <w:pStyle w:val="ListParagraph"/>
        <w:numPr>
          <w:ilvl w:val="1"/>
          <w:numId w:val="4"/>
        </w:numPr>
      </w:pPr>
      <w:r>
        <w:t>Embedded vs Commodity systems</w:t>
      </w:r>
    </w:p>
    <w:p w14:paraId="0E26937A" w14:textId="77777777" w:rsidR="007C22F2" w:rsidRDefault="007C22F2" w:rsidP="007C22F2">
      <w:pPr>
        <w:pStyle w:val="ListParagraph"/>
        <w:numPr>
          <w:ilvl w:val="1"/>
          <w:numId w:val="4"/>
        </w:numPr>
      </w:pPr>
      <w:r>
        <w:t>Concrete MMU examples (ARM, x86, and something dead old)</w:t>
      </w:r>
    </w:p>
    <w:p w14:paraId="27A69D35" w14:textId="3609B1F8" w:rsidR="00FA7AF5" w:rsidRDefault="00D320FF" w:rsidP="00FA7AF5">
      <w:pPr>
        <w:pStyle w:val="ListParagraph"/>
        <w:numPr>
          <w:ilvl w:val="2"/>
          <w:numId w:val="4"/>
        </w:numPr>
      </w:pPr>
      <w:r>
        <w:t>Arm.com (</w:t>
      </w:r>
      <w:r w:rsidRPr="00D320FF">
        <w:t>http://wiki.osdev.org/ARM_Overview</w:t>
      </w:r>
      <w:r>
        <w:t>)</w:t>
      </w:r>
    </w:p>
    <w:p w14:paraId="3E39449B" w14:textId="0D365114" w:rsidR="00D320FF" w:rsidRDefault="00D320FF" w:rsidP="00FA7AF5">
      <w:pPr>
        <w:pStyle w:val="ListParagraph"/>
        <w:numPr>
          <w:ilvl w:val="2"/>
          <w:numId w:val="4"/>
        </w:numPr>
      </w:pPr>
      <w:r>
        <w:t xml:space="preserve">ARM </w:t>
      </w:r>
      <w:proofErr w:type="spellStart"/>
      <w:r>
        <w:t>SoC</w:t>
      </w:r>
      <w:proofErr w:type="spellEnd"/>
      <w:r>
        <w:t xml:space="preserve"> arch - S. </w:t>
      </w:r>
      <w:proofErr w:type="spellStart"/>
      <w:r>
        <w:t>Furber</w:t>
      </w:r>
      <w:proofErr w:type="spellEnd"/>
    </w:p>
    <w:p w14:paraId="78F4790C" w14:textId="77777777" w:rsidR="007C22F2" w:rsidRDefault="007C22F2" w:rsidP="007C22F2">
      <w:pPr>
        <w:pStyle w:val="ListParagraph"/>
        <w:numPr>
          <w:ilvl w:val="1"/>
          <w:numId w:val="4"/>
        </w:numPr>
      </w:pPr>
      <w:r>
        <w:t>Kernel Desig</w:t>
      </w:r>
      <w:r w:rsidR="008D667D">
        <w:t>n, examples of mem-</w:t>
      </w:r>
      <w:proofErr w:type="spellStart"/>
      <w:r w:rsidR="008D667D">
        <w:t>mgmt</w:t>
      </w:r>
      <w:proofErr w:type="spellEnd"/>
      <w:r w:rsidR="008D667D">
        <w:t xml:space="preserve"> in OSes</w:t>
      </w:r>
    </w:p>
    <w:p w14:paraId="55D4B75F" w14:textId="77777777" w:rsidR="00293E1B" w:rsidRDefault="00293E1B" w:rsidP="00293E1B">
      <w:pPr>
        <w:pStyle w:val="ListParagraph"/>
        <w:numPr>
          <w:ilvl w:val="2"/>
          <w:numId w:val="4"/>
        </w:numPr>
      </w:pPr>
      <w:r>
        <w:t>Extended and Expanded Memory (including PAE)</w:t>
      </w:r>
    </w:p>
    <w:p w14:paraId="5C8B94A5" w14:textId="6156BC15" w:rsidR="008D667D" w:rsidRDefault="008D667D" w:rsidP="008D667D">
      <w:pPr>
        <w:pStyle w:val="ListParagraph"/>
        <w:numPr>
          <w:ilvl w:val="2"/>
          <w:numId w:val="4"/>
        </w:numPr>
      </w:pPr>
      <w:r>
        <w:t>Windows Embedded Compact</w:t>
      </w:r>
      <w:r w:rsidR="00FA7AF5">
        <w:t xml:space="preserve"> - Microsoft.com</w:t>
      </w:r>
    </w:p>
    <w:p w14:paraId="71D275AD" w14:textId="3DE9C269" w:rsidR="008D667D" w:rsidRDefault="008D667D" w:rsidP="008D667D">
      <w:pPr>
        <w:pStyle w:val="ListParagraph"/>
        <w:numPr>
          <w:ilvl w:val="2"/>
          <w:numId w:val="4"/>
        </w:numPr>
      </w:pPr>
      <w:proofErr w:type="spellStart"/>
      <w:r>
        <w:t>Linaro</w:t>
      </w:r>
      <w:proofErr w:type="spellEnd"/>
      <w:r>
        <w:t xml:space="preserve"> / Embedded Linux</w:t>
      </w:r>
      <w:r w:rsidR="00FB1363">
        <w:t xml:space="preserve"> - </w:t>
      </w:r>
      <w:r w:rsidR="00FA7AF5">
        <w:t>LDD - something more lightweight!</w:t>
      </w:r>
    </w:p>
    <w:p w14:paraId="31F951BA" w14:textId="6ACE724C" w:rsidR="008D667D" w:rsidRDefault="008D667D" w:rsidP="008D667D">
      <w:pPr>
        <w:pStyle w:val="ListParagraph"/>
        <w:numPr>
          <w:ilvl w:val="2"/>
          <w:numId w:val="4"/>
        </w:numPr>
      </w:pPr>
      <w:proofErr w:type="spellStart"/>
      <w:r>
        <w:t>FreeRTOS</w:t>
      </w:r>
      <w:proofErr w:type="spellEnd"/>
      <w:r w:rsidR="00FB1363">
        <w:t xml:space="preserve"> - freertos.org</w:t>
      </w:r>
    </w:p>
    <w:p w14:paraId="44C12B5B" w14:textId="77777777" w:rsidR="00FD4C9C" w:rsidRDefault="00FD4C9C" w:rsidP="00AA2C7B">
      <w:pPr>
        <w:pStyle w:val="ListParagraph"/>
        <w:numPr>
          <w:ilvl w:val="0"/>
          <w:numId w:val="4"/>
        </w:numPr>
      </w:pPr>
      <w:r>
        <w:t>Platform Description</w:t>
      </w:r>
    </w:p>
    <w:p w14:paraId="41A91348" w14:textId="77777777" w:rsidR="00FD4C9C" w:rsidRDefault="00FD4C9C" w:rsidP="00FD4C9C">
      <w:pPr>
        <w:pStyle w:val="ListParagraph"/>
        <w:numPr>
          <w:ilvl w:val="1"/>
          <w:numId w:val="4"/>
        </w:numPr>
      </w:pPr>
      <w:r>
        <w:t>Spartan 3 FPGA</w:t>
      </w:r>
    </w:p>
    <w:p w14:paraId="0E55871A" w14:textId="77777777" w:rsidR="00FD4C9C" w:rsidRDefault="00FD4C9C" w:rsidP="00FD4C9C">
      <w:pPr>
        <w:pStyle w:val="ListParagraph"/>
        <w:numPr>
          <w:ilvl w:val="2"/>
          <w:numId w:val="4"/>
        </w:numPr>
      </w:pPr>
      <w:r>
        <w:t>Internal architecture</w:t>
      </w:r>
    </w:p>
    <w:p w14:paraId="022CB10A" w14:textId="77777777" w:rsidR="00FD4C9C" w:rsidRDefault="00FD4C9C" w:rsidP="00FD4C9C">
      <w:pPr>
        <w:pStyle w:val="ListParagraph"/>
        <w:numPr>
          <w:ilvl w:val="1"/>
          <w:numId w:val="4"/>
        </w:numPr>
      </w:pPr>
      <w:r>
        <w:t>Memory resources</w:t>
      </w:r>
    </w:p>
    <w:p w14:paraId="07906FC7" w14:textId="77777777" w:rsidR="00FD4C9C" w:rsidRDefault="00FD4C9C" w:rsidP="00FD4C9C">
      <w:pPr>
        <w:pStyle w:val="ListParagraph"/>
        <w:numPr>
          <w:ilvl w:val="2"/>
          <w:numId w:val="4"/>
        </w:numPr>
      </w:pPr>
      <w:r>
        <w:t>Location, size, technology</w:t>
      </w:r>
    </w:p>
    <w:p w14:paraId="4B1CE00A" w14:textId="77777777" w:rsidR="00FD4C9C" w:rsidRDefault="00FD4C9C" w:rsidP="00FD4C9C">
      <w:pPr>
        <w:pStyle w:val="ListParagraph"/>
        <w:numPr>
          <w:ilvl w:val="1"/>
          <w:numId w:val="4"/>
        </w:numPr>
      </w:pPr>
      <w:proofErr w:type="spellStart"/>
      <w:r>
        <w:t>Picoblaze</w:t>
      </w:r>
      <w:proofErr w:type="spellEnd"/>
    </w:p>
    <w:p w14:paraId="2DCBB9B0" w14:textId="77777777" w:rsidR="00FD4C9C" w:rsidRDefault="00FD4C9C" w:rsidP="00FD4C9C">
      <w:pPr>
        <w:pStyle w:val="ListParagraph"/>
        <w:numPr>
          <w:ilvl w:val="2"/>
          <w:numId w:val="4"/>
        </w:numPr>
      </w:pPr>
      <w:proofErr w:type="spellStart"/>
      <w:r>
        <w:t>Comparision</w:t>
      </w:r>
      <w:proofErr w:type="spellEnd"/>
      <w:r>
        <w:t xml:space="preserve"> to other </w:t>
      </w:r>
      <w:proofErr w:type="spellStart"/>
      <w:r>
        <w:t>softcores</w:t>
      </w:r>
      <w:proofErr w:type="spellEnd"/>
    </w:p>
    <w:p w14:paraId="7B9F6C3A" w14:textId="77777777" w:rsidR="00FD4C9C" w:rsidRDefault="00FD4C9C" w:rsidP="00FD4C9C">
      <w:pPr>
        <w:pStyle w:val="ListParagraph"/>
        <w:numPr>
          <w:ilvl w:val="2"/>
          <w:numId w:val="4"/>
        </w:numPr>
      </w:pPr>
      <w:r>
        <w:lastRenderedPageBreak/>
        <w:t>Desirable features</w:t>
      </w:r>
    </w:p>
    <w:p w14:paraId="2E07DE5D" w14:textId="77777777" w:rsidR="00FD4C9C" w:rsidRDefault="00FD4C9C" w:rsidP="00FD4C9C">
      <w:pPr>
        <w:pStyle w:val="ListParagraph"/>
        <w:numPr>
          <w:ilvl w:val="2"/>
          <w:numId w:val="4"/>
        </w:numPr>
      </w:pPr>
      <w:r>
        <w:t>Limitations</w:t>
      </w:r>
    </w:p>
    <w:p w14:paraId="7EEA61D5" w14:textId="77777777" w:rsidR="00AA2C7B" w:rsidRDefault="00AA2C7B" w:rsidP="00AA2C7B">
      <w:pPr>
        <w:pStyle w:val="ListParagraph"/>
        <w:numPr>
          <w:ilvl w:val="0"/>
          <w:numId w:val="4"/>
        </w:numPr>
      </w:pPr>
      <w:r>
        <w:t>Current Research will orient fundamental design decisions, and opportunity for expansion</w:t>
      </w:r>
    </w:p>
    <w:p w14:paraId="00B83699" w14:textId="77777777" w:rsidR="00AA2C7B" w:rsidRDefault="00AA2C7B" w:rsidP="00AA2C7B">
      <w:pPr>
        <w:pStyle w:val="ListParagraph"/>
        <w:numPr>
          <w:ilvl w:val="1"/>
          <w:numId w:val="4"/>
        </w:numPr>
      </w:pPr>
      <w:proofErr w:type="spellStart"/>
      <w:r>
        <w:t>Composable</w:t>
      </w:r>
      <w:proofErr w:type="spellEnd"/>
      <w:r>
        <w:t xml:space="preserve"> </w:t>
      </w:r>
      <w:proofErr w:type="spellStart"/>
      <w:r>
        <w:t>DynMem</w:t>
      </w:r>
      <w:proofErr w:type="spellEnd"/>
      <w:r>
        <w:t xml:space="preserve"> (i.e. shared pages)</w:t>
      </w:r>
    </w:p>
    <w:p w14:paraId="361335C5" w14:textId="77777777" w:rsidR="007C22F2" w:rsidRDefault="007C22F2" w:rsidP="00AA2C7B">
      <w:pPr>
        <w:pStyle w:val="ListParagraph"/>
        <w:numPr>
          <w:ilvl w:val="1"/>
          <w:numId w:val="4"/>
        </w:numPr>
      </w:pPr>
      <w:r>
        <w:t>Improved Predictability and latency using Scratchpad mem (optimal caching behaviour implemented in software)</w:t>
      </w:r>
    </w:p>
    <w:p w14:paraId="1A028429" w14:textId="77777777" w:rsidR="007C22F2" w:rsidRDefault="007C22F2" w:rsidP="00AA2C7B">
      <w:pPr>
        <w:pStyle w:val="ListParagraph"/>
        <w:numPr>
          <w:ilvl w:val="1"/>
          <w:numId w:val="4"/>
        </w:numPr>
      </w:pPr>
      <w:r>
        <w:t xml:space="preserve">Dynamic MMU for RT </w:t>
      </w:r>
      <w:proofErr w:type="spellStart"/>
      <w:r>
        <w:t>SoCs</w:t>
      </w:r>
      <w:proofErr w:type="spellEnd"/>
    </w:p>
    <w:p w14:paraId="6D94E3AC" w14:textId="77777777" w:rsidR="000F76F9" w:rsidRDefault="000F76F9" w:rsidP="000F76F9">
      <w:pPr>
        <w:rPr>
          <w:b/>
        </w:rPr>
      </w:pPr>
    </w:p>
    <w:p w14:paraId="03EF21F8" w14:textId="77777777" w:rsidR="000F76F9" w:rsidRPr="000F76F9" w:rsidRDefault="000F76F9" w:rsidP="000F76F9">
      <w:pPr>
        <w:rPr>
          <w:b/>
        </w:rPr>
      </w:pPr>
      <w:r w:rsidRPr="000F76F9">
        <w:rPr>
          <w:b/>
        </w:rPr>
        <w:t>Memory Hierarchy Gains</w:t>
      </w:r>
    </w:p>
    <w:p w14:paraId="07F6CA8A" w14:textId="77777777" w:rsidR="009D0B1C" w:rsidRDefault="009D0B1C" w:rsidP="009D0B1C">
      <w:pPr>
        <w:pStyle w:val="ListParagraph"/>
        <w:numPr>
          <w:ilvl w:val="0"/>
          <w:numId w:val="4"/>
        </w:numPr>
      </w:pPr>
      <w:r>
        <w:t>Dynamic Memory Allocation</w:t>
      </w:r>
    </w:p>
    <w:p w14:paraId="21C4C064" w14:textId="77777777" w:rsidR="009D0B1C" w:rsidRDefault="009D0B1C" w:rsidP="009D0B1C">
      <w:pPr>
        <w:pStyle w:val="ListParagraph"/>
        <w:numPr>
          <w:ilvl w:val="1"/>
          <w:numId w:val="4"/>
        </w:numPr>
      </w:pPr>
      <w:r>
        <w:t>Virtual address spaces, ABIs</w:t>
      </w:r>
    </w:p>
    <w:p w14:paraId="14156EE8" w14:textId="77777777" w:rsidR="009D0B1C" w:rsidRDefault="009D0B1C" w:rsidP="009D0B1C">
      <w:pPr>
        <w:pStyle w:val="ListParagraph"/>
        <w:numPr>
          <w:ilvl w:val="1"/>
          <w:numId w:val="4"/>
        </w:numPr>
      </w:pPr>
      <w:r>
        <w:t>Programmer benefits and risks (leaks)</w:t>
      </w:r>
    </w:p>
    <w:p w14:paraId="154C8510" w14:textId="77777777" w:rsidR="009D0B1C" w:rsidRDefault="009D0B1C" w:rsidP="009D0B1C">
      <w:pPr>
        <w:pStyle w:val="ListParagraph"/>
        <w:numPr>
          <w:ilvl w:val="1"/>
          <w:numId w:val="4"/>
        </w:numPr>
      </w:pPr>
      <w:r>
        <w:t xml:space="preserve">Impact on predictability, </w:t>
      </w:r>
      <w:r w:rsidR="00F4625F">
        <w:t>use of dynamic allocation methods in embedded space</w:t>
      </w:r>
    </w:p>
    <w:p w14:paraId="339974EE" w14:textId="77777777" w:rsidR="000F76F9" w:rsidRDefault="000F76F9" w:rsidP="000F76F9">
      <w:pPr>
        <w:pStyle w:val="ListParagraph"/>
        <w:numPr>
          <w:ilvl w:val="0"/>
          <w:numId w:val="4"/>
        </w:numPr>
      </w:pPr>
      <w:r>
        <w:t>Multiprogramming, Application Sandboxing/Safety, Shared Memory, Libraries</w:t>
      </w:r>
    </w:p>
    <w:p w14:paraId="21279831" w14:textId="77777777" w:rsidR="000F76F9" w:rsidRDefault="000F76F9" w:rsidP="000F76F9">
      <w:pPr>
        <w:pStyle w:val="ListParagraph"/>
        <w:numPr>
          <w:ilvl w:val="1"/>
          <w:numId w:val="4"/>
        </w:numPr>
      </w:pPr>
      <w:r>
        <w:t>Shared libraries not strictly shared in memory (i.e. duplicate pages)</w:t>
      </w:r>
    </w:p>
    <w:p w14:paraId="5440EB6F" w14:textId="5A4A2C30" w:rsidR="00BF277B" w:rsidRDefault="00BF277B" w:rsidP="00BF277B">
      <w:pPr>
        <w:pStyle w:val="ListParagraph"/>
        <w:numPr>
          <w:ilvl w:val="0"/>
          <w:numId w:val="4"/>
        </w:numPr>
      </w:pPr>
      <w:r>
        <w:t>Virtual Memory</w:t>
      </w:r>
    </w:p>
    <w:p w14:paraId="08E88682" w14:textId="5F31A250" w:rsidR="00BF277B" w:rsidRDefault="00BF277B" w:rsidP="00BF277B">
      <w:pPr>
        <w:pStyle w:val="ListParagraph"/>
        <w:numPr>
          <w:ilvl w:val="1"/>
          <w:numId w:val="4"/>
        </w:numPr>
      </w:pPr>
      <w:r>
        <w:t>Size vs Speed</w:t>
      </w:r>
    </w:p>
    <w:p w14:paraId="5B7CD62F" w14:textId="0E2CBDB8" w:rsidR="00BF277B" w:rsidRDefault="00BF277B" w:rsidP="00BF277B">
      <w:pPr>
        <w:pStyle w:val="ListParagraph"/>
        <w:numPr>
          <w:ilvl w:val="1"/>
          <w:numId w:val="4"/>
        </w:numPr>
      </w:pPr>
      <w:r>
        <w:t>Paging</w:t>
      </w:r>
    </w:p>
    <w:p w14:paraId="5D9FBAC9" w14:textId="77777777" w:rsidR="00BF277B" w:rsidRDefault="00BF277B" w:rsidP="00BF277B">
      <w:pPr>
        <w:pStyle w:val="ListParagraph"/>
        <w:numPr>
          <w:ilvl w:val="1"/>
          <w:numId w:val="4"/>
        </w:numPr>
      </w:pPr>
      <w:r>
        <w:t>Improvements in memory latency and bandwidth</w:t>
      </w:r>
    </w:p>
    <w:p w14:paraId="7D76D039" w14:textId="77777777" w:rsidR="00183662" w:rsidRDefault="00183662" w:rsidP="00183662">
      <w:r>
        <w:br/>
        <w:t>Memory Hierarchy Gains/Advantages</w:t>
      </w:r>
    </w:p>
    <w:p w14:paraId="521F1F67" w14:textId="77777777" w:rsidR="00183662" w:rsidRDefault="00183662" w:rsidP="00183662">
      <w:pPr>
        <w:pStyle w:val="ListParagraph"/>
        <w:numPr>
          <w:ilvl w:val="0"/>
          <w:numId w:val="2"/>
        </w:numPr>
      </w:pPr>
      <w:r>
        <w:t>Dynamic Memory Allocation, huge working memory</w:t>
      </w:r>
    </w:p>
    <w:p w14:paraId="0F04A6A3" w14:textId="77777777" w:rsidR="00183662" w:rsidRDefault="00183662" w:rsidP="00183662">
      <w:pPr>
        <w:pStyle w:val="ListParagraph"/>
        <w:numPr>
          <w:ilvl w:val="0"/>
          <w:numId w:val="2"/>
        </w:numPr>
      </w:pPr>
      <w:r>
        <w:t xml:space="preserve">Caches </w:t>
      </w:r>
      <w:r w:rsidR="00F4625F">
        <w:t xml:space="preserve">can </w:t>
      </w:r>
      <w:r>
        <w:t>improve memory latency</w:t>
      </w:r>
    </w:p>
    <w:p w14:paraId="40796420" w14:textId="77777777" w:rsidR="00183662" w:rsidRDefault="00183662" w:rsidP="00183662">
      <w:r>
        <w:t>Cons</w:t>
      </w:r>
    </w:p>
    <w:p w14:paraId="0C030036" w14:textId="77777777" w:rsidR="00183662" w:rsidRDefault="00183662" w:rsidP="00183662">
      <w:pPr>
        <w:pStyle w:val="ListParagraph"/>
        <w:numPr>
          <w:ilvl w:val="0"/>
          <w:numId w:val="3"/>
        </w:numPr>
      </w:pPr>
      <w:r>
        <w:t>Loss of predictability/determinism</w:t>
      </w:r>
    </w:p>
    <w:p w14:paraId="6A2BD043" w14:textId="77777777" w:rsidR="00183662" w:rsidRDefault="00183662" w:rsidP="00183662">
      <w:pPr>
        <w:pStyle w:val="ListParagraph"/>
        <w:numPr>
          <w:ilvl w:val="0"/>
          <w:numId w:val="3"/>
        </w:numPr>
      </w:pPr>
      <w:r>
        <w:t>Complex Logic and power requirements</w:t>
      </w:r>
    </w:p>
    <w:p w14:paraId="2DE18078" w14:textId="77777777" w:rsidR="00183662" w:rsidRDefault="00183662" w:rsidP="00183662">
      <w:pPr>
        <w:pStyle w:val="ListParagraph"/>
        <w:numPr>
          <w:ilvl w:val="0"/>
          <w:numId w:val="3"/>
        </w:numPr>
      </w:pPr>
      <w:r>
        <w:t>Software Overheads</w:t>
      </w:r>
    </w:p>
    <w:sectPr w:rsidR="0018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357E"/>
    <w:multiLevelType w:val="hybridMultilevel"/>
    <w:tmpl w:val="A3D25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72D44"/>
    <w:multiLevelType w:val="hybridMultilevel"/>
    <w:tmpl w:val="9F90E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63332"/>
    <w:multiLevelType w:val="hybridMultilevel"/>
    <w:tmpl w:val="60344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64EF9"/>
    <w:multiLevelType w:val="hybridMultilevel"/>
    <w:tmpl w:val="FC20E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62"/>
    <w:rsid w:val="000773FF"/>
    <w:rsid w:val="000F6E07"/>
    <w:rsid w:val="000F76F9"/>
    <w:rsid w:val="00183662"/>
    <w:rsid w:val="00293E1B"/>
    <w:rsid w:val="006763C9"/>
    <w:rsid w:val="007C22F2"/>
    <w:rsid w:val="008D667D"/>
    <w:rsid w:val="0093667F"/>
    <w:rsid w:val="009D0B1C"/>
    <w:rsid w:val="00AA2C7B"/>
    <w:rsid w:val="00AE2DAC"/>
    <w:rsid w:val="00B019DD"/>
    <w:rsid w:val="00B530DB"/>
    <w:rsid w:val="00B85492"/>
    <w:rsid w:val="00B94D10"/>
    <w:rsid w:val="00BF277B"/>
    <w:rsid w:val="00D02B9E"/>
    <w:rsid w:val="00D320FF"/>
    <w:rsid w:val="00DD66F9"/>
    <w:rsid w:val="00F4625F"/>
    <w:rsid w:val="00F77256"/>
    <w:rsid w:val="00FA7AF5"/>
    <w:rsid w:val="00FB1363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C9110"/>
  <w15:docId w15:val="{87EDC9A1-2F9D-4948-8DD9-ED03B8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9FB57451.dotm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Mcnamara</dc:creator>
  <cp:keywords/>
  <dc:description/>
  <cp:lastModifiedBy>Samuel Mcnamara</cp:lastModifiedBy>
  <cp:revision>2</cp:revision>
  <dcterms:created xsi:type="dcterms:W3CDTF">2015-02-24T18:05:00Z</dcterms:created>
  <dcterms:modified xsi:type="dcterms:W3CDTF">2015-02-24T18:05:00Z</dcterms:modified>
</cp:coreProperties>
</file>